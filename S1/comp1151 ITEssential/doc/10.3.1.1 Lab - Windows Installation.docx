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144D" w14:textId="77777777" w:rsidR="00D778DF" w:rsidRDefault="00000000" w:rsidP="00327B0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C1C37">
            <w:t>Lab – Windows Installation</w:t>
          </w:r>
        </w:sdtContent>
      </w:sdt>
    </w:p>
    <w:p w14:paraId="365A929C" w14:textId="77777777" w:rsidR="005924BB" w:rsidRPr="00E70096" w:rsidRDefault="005924BB" w:rsidP="005924BB">
      <w:pPr>
        <w:pStyle w:val="Heading1"/>
        <w:numPr>
          <w:ilvl w:val="0"/>
          <w:numId w:val="3"/>
        </w:numPr>
      </w:pPr>
      <w:r w:rsidRPr="00E70096">
        <w:t>Objectives</w:t>
      </w:r>
    </w:p>
    <w:p w14:paraId="4BB72CD5" w14:textId="77777777" w:rsidR="005924BB" w:rsidRPr="004C0909" w:rsidRDefault="005924BB" w:rsidP="005924BB">
      <w:pPr>
        <w:pStyle w:val="BodyTextL25"/>
      </w:pPr>
      <w:r>
        <w:t>In this lab, you will install Windows 10.</w:t>
      </w:r>
    </w:p>
    <w:p w14:paraId="4D3FD021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Background / Scenario</w:t>
      </w:r>
    </w:p>
    <w:p w14:paraId="24205948" w14:textId="77777777" w:rsidR="005924BB" w:rsidRPr="0013140D" w:rsidRDefault="005924BB" w:rsidP="005924BB">
      <w:pPr>
        <w:pStyle w:val="BodyTextL25"/>
      </w:pPr>
      <w:bookmarkStart w:id="0" w:name="_Hlk4137011"/>
      <w:r>
        <w:t>You may have already installed Windows 10 earlier in the course.</w:t>
      </w:r>
    </w:p>
    <w:bookmarkEnd w:id="0"/>
    <w:p w14:paraId="080DEA17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Required Resources</w:t>
      </w:r>
    </w:p>
    <w:p w14:paraId="18DA1A0C" w14:textId="77777777" w:rsidR="005924BB" w:rsidRDefault="005924BB" w:rsidP="005924BB">
      <w:pPr>
        <w:pStyle w:val="Bulletlevel1"/>
        <w:spacing w:before="60" w:after="60" w:line="276" w:lineRule="auto"/>
      </w:pPr>
      <w:r>
        <w:t>A computer with a blank hard disk drive</w:t>
      </w:r>
    </w:p>
    <w:p w14:paraId="0225FFDA" w14:textId="77777777" w:rsidR="005924BB" w:rsidRDefault="005924BB" w:rsidP="005924BB">
      <w:pPr>
        <w:pStyle w:val="Bulletlevel1"/>
        <w:spacing w:before="60" w:after="60" w:line="276" w:lineRule="auto"/>
      </w:pPr>
      <w:r>
        <w:t>Windows 10</w:t>
      </w:r>
    </w:p>
    <w:p w14:paraId="129D28CB" w14:textId="77777777" w:rsidR="005924BB" w:rsidRPr="00A05743" w:rsidRDefault="005924BB" w:rsidP="00BE1A74">
      <w:pPr>
        <w:pStyle w:val="Heading2"/>
        <w:rPr>
          <w:szCs w:val="20"/>
        </w:rPr>
      </w:pPr>
      <w:r>
        <w:t>Installing Windows</w:t>
      </w:r>
    </w:p>
    <w:p w14:paraId="3232A400" w14:textId="77777777" w:rsidR="005924BB" w:rsidRPr="00A05743" w:rsidRDefault="005924BB" w:rsidP="00BE1A74">
      <w:pPr>
        <w:pStyle w:val="SubStepAlpha"/>
      </w:pPr>
      <w:r w:rsidRPr="00A05743">
        <w:t xml:space="preserve">The </w:t>
      </w:r>
      <w:r w:rsidRPr="00A05743">
        <w:rPr>
          <w:b/>
        </w:rPr>
        <w:t>Installing Windo</w:t>
      </w:r>
      <w:r>
        <w:rPr>
          <w:b/>
        </w:rPr>
        <w:t>ws</w:t>
      </w:r>
      <w:r w:rsidRPr="00A05743">
        <w:t xml:space="preserve"> </w:t>
      </w:r>
      <w:r>
        <w:t>window opens</w:t>
      </w:r>
      <w:r w:rsidRPr="00A05743">
        <w:t xml:space="preserve">. Windows </w:t>
      </w:r>
      <w:r>
        <w:t>will take some time</w:t>
      </w:r>
      <w:r w:rsidRPr="00A05743">
        <w:t xml:space="preserve"> to </w:t>
      </w:r>
      <w:r>
        <w:t>copy the files and install the OS on y</w:t>
      </w:r>
      <w:r w:rsidRPr="00A05743">
        <w:t>our computer.</w:t>
      </w:r>
      <w:r>
        <w:t xml:space="preserve"> During the setup, the computer might restart several times.</w:t>
      </w:r>
    </w:p>
    <w:p w14:paraId="5BCA6CF0" w14:textId="77777777" w:rsidR="005924BB" w:rsidRPr="002837F4" w:rsidRDefault="005924BB" w:rsidP="00BE1A74">
      <w:pPr>
        <w:pStyle w:val="SubStepAlpha"/>
      </w:pPr>
      <w:r>
        <w:t>When the</w:t>
      </w:r>
      <w:r w:rsidRPr="002837F4">
        <w:t xml:space="preserve"> </w:t>
      </w:r>
      <w:r w:rsidRPr="002837F4">
        <w:rPr>
          <w:b/>
        </w:rPr>
        <w:t>Windows needs to restart to continue</w:t>
      </w:r>
      <w:r w:rsidRPr="002837F4">
        <w:t xml:space="preserve"> </w:t>
      </w:r>
      <w:r>
        <w:t>window opens, y</w:t>
      </w:r>
      <w:r w:rsidRPr="002837F4">
        <w:t xml:space="preserve">our computer will automatically restart or you can click </w:t>
      </w:r>
      <w:r w:rsidRPr="002837F4">
        <w:rPr>
          <w:b/>
        </w:rPr>
        <w:t>Restart now</w:t>
      </w:r>
      <w:r w:rsidRPr="002837F4">
        <w:t>.</w:t>
      </w:r>
    </w:p>
    <w:p w14:paraId="55F88EFE" w14:textId="77777777" w:rsidR="005924BB" w:rsidRDefault="005924BB" w:rsidP="00BE1A74">
      <w:pPr>
        <w:pStyle w:val="Heading2"/>
      </w:pPr>
      <w:r>
        <w:t>Basics Setup</w:t>
      </w:r>
    </w:p>
    <w:p w14:paraId="3B929671" w14:textId="77777777" w:rsidR="005924BB" w:rsidRDefault="005924BB" w:rsidP="005924BB">
      <w:pPr>
        <w:pStyle w:val="BodyTextL25"/>
      </w:pPr>
      <w:r>
        <w:t>In this step, you will select your region and your keyboard layer.</w:t>
      </w:r>
    </w:p>
    <w:p w14:paraId="01A243AC" w14:textId="77777777" w:rsidR="005924BB" w:rsidRPr="00140410" w:rsidRDefault="005924BB" w:rsidP="005924BB">
      <w:pPr>
        <w:pStyle w:val="BodyTextL25"/>
      </w:pPr>
      <w:r w:rsidRPr="00EE648B">
        <w:rPr>
          <w:b/>
        </w:rPr>
        <w:t>Note</w:t>
      </w:r>
      <w:r>
        <w:t>: The personalization sub-steps may be different depending on your Windows version.</w:t>
      </w:r>
    </w:p>
    <w:p w14:paraId="490AD010" w14:textId="77777777" w:rsidR="005924BB" w:rsidRDefault="005924BB" w:rsidP="00BE1A74">
      <w:pPr>
        <w:pStyle w:val="SubStepAlpha"/>
      </w:pPr>
      <w:r>
        <w:t xml:space="preserve">Verify the region and select </w:t>
      </w:r>
      <w:r>
        <w:rPr>
          <w:b/>
        </w:rPr>
        <w:t>yes</w:t>
      </w:r>
      <w:r>
        <w:t xml:space="preserve">. If not, choose your region and select </w:t>
      </w:r>
      <w:r>
        <w:rPr>
          <w:b/>
        </w:rPr>
        <w:t>yes</w:t>
      </w:r>
      <w:r>
        <w:t>.</w:t>
      </w:r>
    </w:p>
    <w:p w14:paraId="3EDCC098" w14:textId="77777777" w:rsidR="005924BB" w:rsidRDefault="005924BB" w:rsidP="00BE1A74">
      <w:pPr>
        <w:pStyle w:val="SubStepAlpha"/>
      </w:pPr>
      <w:r>
        <w:t xml:space="preserve">Verify the keyboard layout and select </w:t>
      </w:r>
      <w:r>
        <w:rPr>
          <w:b/>
        </w:rPr>
        <w:t>yes</w:t>
      </w:r>
      <w:r>
        <w:t xml:space="preserve">. If not, choose your keyboard layout and select </w:t>
      </w:r>
      <w:r>
        <w:rPr>
          <w:b/>
        </w:rPr>
        <w:t>yes</w:t>
      </w:r>
      <w:r>
        <w:t>.</w:t>
      </w:r>
    </w:p>
    <w:p w14:paraId="35D550CD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Skip </w:t>
      </w:r>
      <w:r>
        <w:t xml:space="preserve">if you are not adding a second keyboard layout. Otherwise, click </w:t>
      </w:r>
      <w:r>
        <w:rPr>
          <w:b/>
        </w:rPr>
        <w:t>Add layout</w:t>
      </w:r>
      <w:r>
        <w:t xml:space="preserve"> and answer the prompts to add a second layout.</w:t>
      </w:r>
    </w:p>
    <w:p w14:paraId="53898A2F" w14:textId="77777777" w:rsidR="005924BB" w:rsidRDefault="005924BB" w:rsidP="00BE1A74">
      <w:pPr>
        <w:pStyle w:val="Heading2"/>
      </w:pPr>
      <w:r>
        <w:t>Network Setup</w:t>
      </w:r>
    </w:p>
    <w:p w14:paraId="5E871260" w14:textId="77777777" w:rsidR="005924BB" w:rsidRDefault="005924BB" w:rsidP="005924BB">
      <w:pPr>
        <w:pStyle w:val="BodyTextL25"/>
      </w:pPr>
      <w:r>
        <w:t>In this step, the installation may continue without your input. If prompted, provide the installation with the necessary information.</w:t>
      </w:r>
    </w:p>
    <w:p w14:paraId="7ED8DCE4" w14:textId="4863C41E" w:rsidR="005924BB" w:rsidRDefault="005924BB" w:rsidP="005924BB">
      <w:pPr>
        <w:pStyle w:val="BodyTextL25"/>
      </w:pPr>
      <w:r>
        <w:t xml:space="preserve">Select </w:t>
      </w:r>
      <w:r>
        <w:rPr>
          <w:b/>
        </w:rPr>
        <w:t>Set up for personal use</w:t>
      </w:r>
      <w:r>
        <w:t xml:space="preserve">. </w:t>
      </w:r>
    </w:p>
    <w:p w14:paraId="3DA0442A" w14:textId="77777777" w:rsidR="00FF7508" w:rsidRDefault="00FF7508" w:rsidP="005924BB">
      <w:pPr>
        <w:pStyle w:val="BodyTextL25"/>
      </w:pPr>
    </w:p>
    <w:p w14:paraId="609F05DF" w14:textId="77777777" w:rsidR="005924BB" w:rsidRDefault="005924BB" w:rsidP="00BE1A74">
      <w:pPr>
        <w:pStyle w:val="Heading2"/>
      </w:pPr>
      <w:r>
        <w:t>Account Setup</w:t>
      </w:r>
    </w:p>
    <w:p w14:paraId="4FB11D58" w14:textId="77777777" w:rsidR="005924BB" w:rsidRDefault="005924BB" w:rsidP="005924BB">
      <w:pPr>
        <w:pStyle w:val="BodyTextL25"/>
        <w:keepNext/>
      </w:pPr>
      <w:r>
        <w:t>In this step, you will set up a local account to access the computer. You will not be creating a Microsoft account for this exercise. If you already have an account or choose to do so, you may use your Microsoft account for this step.</w:t>
      </w:r>
    </w:p>
    <w:p w14:paraId="58BF90EF" w14:textId="77777777" w:rsidR="005924BB" w:rsidRPr="00140410" w:rsidRDefault="005924BB" w:rsidP="005924BB">
      <w:pPr>
        <w:pStyle w:val="BodyTextL25"/>
      </w:pPr>
      <w:r w:rsidRPr="00EE648B">
        <w:rPr>
          <w:b/>
        </w:rPr>
        <w:t>Note</w:t>
      </w:r>
      <w:r>
        <w:t>: The account setup sub-steps may be different depending on your Windows version.</w:t>
      </w:r>
    </w:p>
    <w:p w14:paraId="4828041B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Offline account </w:t>
      </w:r>
      <w:r>
        <w:t xml:space="preserve">to create a local account. If you already have a Microsoft account and choose to use it, enter the required information and click </w:t>
      </w:r>
      <w:r>
        <w:rPr>
          <w:b/>
        </w:rPr>
        <w:t>Next</w:t>
      </w:r>
      <w:r>
        <w:t xml:space="preserve"> to continue.</w:t>
      </w:r>
    </w:p>
    <w:p w14:paraId="42324D23" w14:textId="77777777" w:rsidR="005924BB" w:rsidRDefault="005924BB" w:rsidP="00BE1A74">
      <w:pPr>
        <w:pStyle w:val="SubStepAlpha"/>
      </w:pPr>
      <w:r>
        <w:t xml:space="preserve">Click </w:t>
      </w:r>
      <w:r>
        <w:rPr>
          <w:b/>
        </w:rPr>
        <w:t xml:space="preserve">No </w:t>
      </w:r>
      <w:r>
        <w:t>to continue using a local account, instead of a Microsoft account.</w:t>
      </w:r>
    </w:p>
    <w:p w14:paraId="1EC5FC94" w14:textId="77777777" w:rsidR="005924BB" w:rsidRDefault="005924BB" w:rsidP="00BE1A74">
      <w:pPr>
        <w:pStyle w:val="SubStepAlpha"/>
      </w:pPr>
      <w:r>
        <w:t xml:space="preserve">Enter a username and click </w:t>
      </w:r>
      <w:r>
        <w:rPr>
          <w:b/>
        </w:rPr>
        <w:t>Next</w:t>
      </w:r>
      <w:r>
        <w:t xml:space="preserve"> to continue.</w:t>
      </w:r>
    </w:p>
    <w:p w14:paraId="2C776A78" w14:textId="77777777" w:rsidR="005924BB" w:rsidRDefault="005924BB" w:rsidP="00BE1A74">
      <w:pPr>
        <w:pStyle w:val="SubStepAlpha"/>
      </w:pPr>
      <w:r>
        <w:lastRenderedPageBreak/>
        <w:t xml:space="preserve">Create a password and confirm the password when prompted. Click </w:t>
      </w:r>
      <w:r>
        <w:rPr>
          <w:b/>
        </w:rPr>
        <w:t>Next</w:t>
      </w:r>
      <w:r>
        <w:t xml:space="preserve"> to continue.</w:t>
      </w:r>
    </w:p>
    <w:p w14:paraId="7C3C59FA" w14:textId="77777777" w:rsidR="005924BB" w:rsidRDefault="005924BB" w:rsidP="00BE1A74">
      <w:pPr>
        <w:pStyle w:val="SubStepAlpha"/>
      </w:pPr>
      <w:r>
        <w:t xml:space="preserve">Answer all the security questions and click </w:t>
      </w:r>
      <w:r>
        <w:rPr>
          <w:b/>
        </w:rPr>
        <w:t>Next</w:t>
      </w:r>
      <w:r>
        <w:t xml:space="preserve"> to continue.</w:t>
      </w:r>
    </w:p>
    <w:p w14:paraId="3254CA9A" w14:textId="77777777" w:rsidR="005924BB" w:rsidRDefault="005924BB" w:rsidP="00BE1A74">
      <w:pPr>
        <w:pStyle w:val="Heading2"/>
      </w:pPr>
      <w:r>
        <w:t>Services Setup</w:t>
      </w:r>
    </w:p>
    <w:p w14:paraId="79ED364E" w14:textId="77777777" w:rsidR="005924BB" w:rsidRPr="004504E2" w:rsidRDefault="005924BB" w:rsidP="005924BB">
      <w:pPr>
        <w:pStyle w:val="BodyTextL25"/>
      </w:pPr>
      <w:r>
        <w:t>In this step, you can give permission to use Cortana and select your privacy settings.</w:t>
      </w:r>
    </w:p>
    <w:p w14:paraId="1C494FAA" w14:textId="77777777" w:rsidR="005924BB" w:rsidRDefault="005924BB" w:rsidP="00BE1A74">
      <w:pPr>
        <w:pStyle w:val="SubStepAlpha"/>
      </w:pPr>
      <w:r>
        <w:t xml:space="preserve">You can choose to use Cortana as your personal assistant. Click </w:t>
      </w:r>
      <w:r>
        <w:rPr>
          <w:b/>
        </w:rPr>
        <w:t xml:space="preserve">Yes </w:t>
      </w:r>
      <w:r>
        <w:t xml:space="preserve">or </w:t>
      </w:r>
      <w:r>
        <w:rPr>
          <w:b/>
        </w:rPr>
        <w:t>No</w:t>
      </w:r>
      <w:r>
        <w:t xml:space="preserve"> to continue.</w:t>
      </w:r>
    </w:p>
    <w:p w14:paraId="4381F404" w14:textId="77777777" w:rsidR="005924BB" w:rsidRPr="002837F4" w:rsidRDefault="005924BB" w:rsidP="00BE1A74">
      <w:pPr>
        <w:pStyle w:val="SubStepAlpha"/>
      </w:pPr>
      <w:r>
        <w:t xml:space="preserve">Read the privacy settings and click </w:t>
      </w:r>
      <w:r>
        <w:rPr>
          <w:b/>
        </w:rPr>
        <w:t>Learn More</w:t>
      </w:r>
      <w:r>
        <w:t xml:space="preserve"> to find out more details. Then decide which features to use and click </w:t>
      </w:r>
      <w:r>
        <w:rPr>
          <w:b/>
        </w:rPr>
        <w:t xml:space="preserve">Accept </w:t>
      </w:r>
      <w:r>
        <w:t>to continue.</w:t>
      </w:r>
    </w:p>
    <w:p w14:paraId="6B7B0D53" w14:textId="77777777" w:rsidR="005924BB" w:rsidRDefault="005924BB" w:rsidP="00BE1A74">
      <w:pPr>
        <w:pStyle w:val="Heading2"/>
      </w:pPr>
      <w:r>
        <w:t>Finishing the Installation</w:t>
      </w:r>
    </w:p>
    <w:p w14:paraId="6ABB1B1E" w14:textId="77777777" w:rsidR="005924BB" w:rsidRDefault="005924BB" w:rsidP="00BE1A74">
      <w:pPr>
        <w:pStyle w:val="SubStepAlpha"/>
      </w:pPr>
      <w:r>
        <w:t>When you are finished with the installation, Windows continues to finalize your settings.</w:t>
      </w:r>
    </w:p>
    <w:p w14:paraId="270C3261" w14:textId="77777777" w:rsidR="005924BB" w:rsidRDefault="005924BB" w:rsidP="00BE1A74">
      <w:pPr>
        <w:pStyle w:val="SubStepAlpha"/>
      </w:pPr>
      <w:r>
        <w:t>After the installation is completed, the Desktop displays and you are logged into Windows for the first time.</w:t>
      </w:r>
    </w:p>
    <w:p w14:paraId="19F57CF8" w14:textId="77777777" w:rsidR="00015B35" w:rsidRPr="00015B35" w:rsidRDefault="005924BB" w:rsidP="00BE1A74">
      <w:pPr>
        <w:pStyle w:val="ConfigWindow"/>
      </w:pPr>
      <w:r>
        <w:t>End of Document</w:t>
      </w:r>
    </w:p>
    <w:sectPr w:rsidR="00015B35" w:rsidRPr="00015B35" w:rsidSect="00327B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8A3A" w14:textId="77777777" w:rsidR="004A69CD" w:rsidRDefault="004A69CD" w:rsidP="00710659">
      <w:pPr>
        <w:spacing w:after="0" w:line="240" w:lineRule="auto"/>
      </w:pPr>
      <w:r>
        <w:separator/>
      </w:r>
    </w:p>
    <w:p w14:paraId="4EEBB740" w14:textId="77777777" w:rsidR="004A69CD" w:rsidRDefault="004A69CD"/>
  </w:endnote>
  <w:endnote w:type="continuationSeparator" w:id="0">
    <w:p w14:paraId="4C5369BA" w14:textId="77777777" w:rsidR="004A69CD" w:rsidRDefault="004A69CD" w:rsidP="00710659">
      <w:pPr>
        <w:spacing w:after="0" w:line="240" w:lineRule="auto"/>
      </w:pPr>
      <w:r>
        <w:continuationSeparator/>
      </w:r>
    </w:p>
    <w:p w14:paraId="370BE022" w14:textId="77777777" w:rsidR="004A69CD" w:rsidRDefault="004A6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203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3C95" w14:textId="21364E1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C1C37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F3D0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002" w14:textId="7AE43B0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C1C37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F3D0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A06A" w14:textId="77777777" w:rsidR="004A69CD" w:rsidRDefault="004A69CD" w:rsidP="00710659">
      <w:pPr>
        <w:spacing w:after="0" w:line="240" w:lineRule="auto"/>
      </w:pPr>
      <w:r>
        <w:separator/>
      </w:r>
    </w:p>
    <w:p w14:paraId="124DCA11" w14:textId="77777777" w:rsidR="004A69CD" w:rsidRDefault="004A69CD"/>
  </w:footnote>
  <w:footnote w:type="continuationSeparator" w:id="0">
    <w:p w14:paraId="38EE566F" w14:textId="77777777" w:rsidR="004A69CD" w:rsidRDefault="004A69CD" w:rsidP="00710659">
      <w:pPr>
        <w:spacing w:after="0" w:line="240" w:lineRule="auto"/>
      </w:pPr>
      <w:r>
        <w:continuationSeparator/>
      </w:r>
    </w:p>
    <w:p w14:paraId="2A769FDD" w14:textId="77777777" w:rsidR="004A69CD" w:rsidRDefault="004A69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E95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A1468C" w14:textId="77777777" w:rsidR="00926CB2" w:rsidRDefault="002C1C37" w:rsidP="008402F2">
        <w:pPr>
          <w:pStyle w:val="PageHead"/>
        </w:pPr>
        <w:r>
          <w:t>Lab – Windows Installation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77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FDF82BC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4460432">
    <w:abstractNumId w:val="5"/>
  </w:num>
  <w:num w:numId="2" w16cid:durableId="192730524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91721244">
    <w:abstractNumId w:val="2"/>
  </w:num>
  <w:num w:numId="4" w16cid:durableId="38950143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10447575">
    <w:abstractNumId w:val="3"/>
  </w:num>
  <w:num w:numId="6" w16cid:durableId="419178665">
    <w:abstractNumId w:val="0"/>
  </w:num>
  <w:num w:numId="7" w16cid:durableId="576014766">
    <w:abstractNumId w:val="1"/>
  </w:num>
  <w:num w:numId="8" w16cid:durableId="301271169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43431750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9744792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5717734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NDQ1MDYzMzExMjNR0lEKTi0uzszPAykwrAUAOqWBKiwAAAA="/>
  </w:docVars>
  <w:rsids>
    <w:rsidRoot w:val="002C1C37"/>
    <w:rsid w:val="00001BDF"/>
    <w:rsid w:val="0000380F"/>
    <w:rsid w:val="00004175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3D01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A69CD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DA6B0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E1A74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BE1A74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F532DB" w:rsidRDefault="00F563A0">
          <w:pPr>
            <w:pStyle w:val="2608902FA03D4C27A40EE65FF133EF4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0"/>
    <w:rsid w:val="00A13703"/>
    <w:rsid w:val="00F1300B"/>
    <w:rsid w:val="00F532DB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8902FA03D4C27A40EE65FF133EF42">
    <w:name w:val="2608902FA03D4C27A40EE65FF133E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6" ma:contentTypeDescription="Create a new document." ma:contentTypeScope="" ma:versionID="28d00578904d9b1e7510a092ad524fda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3ee97739a14c215e9b0d565aaf139f0d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619DD-7DFD-4F18-9758-EE2214C1A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E609B-6DC3-499B-8A41-89B3A5FA2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E3793-D0F7-42A5-A4DB-12D55717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Windows Installation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Windows Installation</dc:title>
  <dc:description>2015</dc:description>
  <cp:lastModifiedBy>Nada Hammady</cp:lastModifiedBy>
  <cp:revision>3</cp:revision>
  <cp:lastPrinted>2019-07-16T14:39:00Z</cp:lastPrinted>
  <dcterms:created xsi:type="dcterms:W3CDTF">2019-07-16T13:51:00Z</dcterms:created>
  <dcterms:modified xsi:type="dcterms:W3CDTF">2023-10-18T15:23:00Z</dcterms:modified>
</cp:coreProperties>
</file>